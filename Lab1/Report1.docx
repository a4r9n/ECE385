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7898" w14:textId="77777777" w:rsidR="00065C00" w:rsidRPr="00310D21" w:rsidRDefault="00310D21" w:rsidP="00310D21">
      <w:pPr>
        <w:jc w:val="center"/>
        <w:rPr>
          <w:b/>
          <w:bCs/>
          <w:sz w:val="56"/>
          <w:szCs w:val="56"/>
        </w:rPr>
      </w:pPr>
      <w:r w:rsidRPr="00310D21">
        <w:rPr>
          <w:b/>
          <w:bCs/>
          <w:sz w:val="56"/>
          <w:szCs w:val="56"/>
        </w:rPr>
        <w:t>ECE 385</w:t>
      </w:r>
    </w:p>
    <w:p w14:paraId="40343922" w14:textId="77777777" w:rsidR="00310D21" w:rsidRPr="00310D21" w:rsidRDefault="00310D21" w:rsidP="00310D21">
      <w:pPr>
        <w:jc w:val="center"/>
        <w:rPr>
          <w:sz w:val="36"/>
          <w:szCs w:val="36"/>
        </w:rPr>
      </w:pPr>
      <w:r w:rsidRPr="00310D21">
        <w:rPr>
          <w:sz w:val="36"/>
          <w:szCs w:val="36"/>
        </w:rPr>
        <w:t>Fall 2024</w:t>
      </w:r>
    </w:p>
    <w:p w14:paraId="2E80A5FE" w14:textId="77777777" w:rsidR="00310D21" w:rsidRPr="00310D21" w:rsidRDefault="00310D21" w:rsidP="00310D21">
      <w:pPr>
        <w:jc w:val="center"/>
        <w:rPr>
          <w:sz w:val="36"/>
          <w:szCs w:val="36"/>
        </w:rPr>
      </w:pPr>
      <w:r w:rsidRPr="00310D21">
        <w:rPr>
          <w:sz w:val="36"/>
          <w:szCs w:val="36"/>
        </w:rPr>
        <w:t>Experiment #1</w:t>
      </w:r>
    </w:p>
    <w:p w14:paraId="186CD68B" w14:textId="77777777" w:rsidR="00310D21" w:rsidRDefault="00310D21" w:rsidP="00310D21">
      <w:pPr>
        <w:jc w:val="center"/>
      </w:pPr>
    </w:p>
    <w:p w14:paraId="226F6119" w14:textId="77777777" w:rsidR="00310D21" w:rsidRDefault="00310D21" w:rsidP="00310D21"/>
    <w:p w14:paraId="25ECC451" w14:textId="77777777" w:rsidR="00310D21" w:rsidRDefault="00310D21" w:rsidP="00310D21"/>
    <w:p w14:paraId="07340ECD" w14:textId="77777777" w:rsidR="00BE6783" w:rsidRDefault="00BE6783" w:rsidP="00310D21">
      <w:pPr>
        <w:jc w:val="center"/>
        <w:rPr>
          <w:b/>
          <w:bCs/>
          <w:sz w:val="56"/>
          <w:szCs w:val="56"/>
        </w:rPr>
      </w:pPr>
    </w:p>
    <w:p w14:paraId="73288ADD" w14:textId="77777777" w:rsidR="00BE6783" w:rsidRDefault="00BE6783" w:rsidP="00310D21">
      <w:pPr>
        <w:jc w:val="center"/>
        <w:rPr>
          <w:b/>
          <w:bCs/>
          <w:sz w:val="56"/>
          <w:szCs w:val="56"/>
        </w:rPr>
      </w:pPr>
    </w:p>
    <w:p w14:paraId="7564298E" w14:textId="77777777" w:rsidR="00310D21" w:rsidRDefault="00310D21" w:rsidP="00310D21">
      <w:pPr>
        <w:jc w:val="center"/>
        <w:rPr>
          <w:b/>
          <w:bCs/>
          <w:sz w:val="56"/>
          <w:szCs w:val="56"/>
        </w:rPr>
      </w:pPr>
      <w:r w:rsidRPr="00310D21">
        <w:rPr>
          <w:b/>
          <w:bCs/>
          <w:sz w:val="56"/>
          <w:szCs w:val="56"/>
        </w:rPr>
        <w:t>Introductory Experiment</w:t>
      </w:r>
    </w:p>
    <w:p w14:paraId="1E9B34BC" w14:textId="77777777" w:rsidR="00310D21" w:rsidRPr="00310D21" w:rsidRDefault="00310D21" w:rsidP="00310D21">
      <w:pPr>
        <w:rPr>
          <w:b/>
          <w:bCs/>
        </w:rPr>
      </w:pPr>
    </w:p>
    <w:p w14:paraId="4342C56C" w14:textId="77777777" w:rsidR="00310D21" w:rsidRDefault="00310D21" w:rsidP="00310D21"/>
    <w:p w14:paraId="739C91C1" w14:textId="77777777" w:rsidR="00310D21" w:rsidRDefault="00310D21" w:rsidP="00310D21"/>
    <w:p w14:paraId="58908AEE" w14:textId="77777777" w:rsidR="00310D21" w:rsidRDefault="00310D21" w:rsidP="00310D21"/>
    <w:p w14:paraId="3C2EA301" w14:textId="77777777" w:rsidR="00310D21" w:rsidRDefault="00310D21" w:rsidP="00310D21"/>
    <w:p w14:paraId="64302F55" w14:textId="77777777" w:rsidR="00310D21" w:rsidRDefault="00310D21" w:rsidP="00310D21"/>
    <w:p w14:paraId="2794C525" w14:textId="77777777" w:rsidR="00310D21" w:rsidRDefault="00310D21" w:rsidP="00310D21"/>
    <w:p w14:paraId="115BDA2F" w14:textId="77777777" w:rsidR="00310D21" w:rsidRDefault="00310D21" w:rsidP="00310D21"/>
    <w:p w14:paraId="0BCE0A54" w14:textId="77777777" w:rsidR="00310D21" w:rsidRDefault="00310D21" w:rsidP="00310D21"/>
    <w:p w14:paraId="7A6EF667" w14:textId="77777777" w:rsidR="00310D21" w:rsidRDefault="00310D21" w:rsidP="00310D21">
      <w:pPr>
        <w:jc w:val="center"/>
      </w:pPr>
      <w:r>
        <w:t>Xuhang Xiao</w:t>
      </w:r>
    </w:p>
    <w:p w14:paraId="0DEFCEF9" w14:textId="77777777" w:rsidR="00BE6783" w:rsidRDefault="00310D21" w:rsidP="00BE6783">
      <w:pPr>
        <w:jc w:val="center"/>
      </w:pPr>
      <w:r>
        <w:t xml:space="preserve">Lab Section: </w:t>
      </w:r>
      <w:r w:rsidRPr="00310D21">
        <w:t>AB1</w:t>
      </w:r>
    </w:p>
    <w:p w14:paraId="43E3DC2E" w14:textId="719879EF" w:rsidR="00310D21" w:rsidRDefault="00310D21" w:rsidP="00BE6783">
      <w:pPr>
        <w:jc w:val="left"/>
      </w:pPr>
      <w:r w:rsidRPr="00310D21">
        <w:rPr>
          <w:b/>
          <w:bCs/>
        </w:rPr>
        <w:lastRenderedPageBreak/>
        <w:t>Purpose of Circuit</w:t>
      </w:r>
      <w:r w:rsidR="00E0252A">
        <w:rPr>
          <w:b/>
          <w:bCs/>
        </w:rPr>
        <w:t>:</w:t>
      </w:r>
      <w:r w:rsidR="00E0252A">
        <w:rPr>
          <w:b/>
          <w:bCs/>
        </w:rPr>
        <w:br/>
      </w:r>
      <w:r w:rsidR="00E0252A">
        <w:t xml:space="preserve">The purpose of this circuit is to </w:t>
      </w:r>
    </w:p>
    <w:p w14:paraId="30869450" w14:textId="77777777" w:rsidR="00873D35" w:rsidRPr="00E0252A" w:rsidRDefault="00873D35" w:rsidP="00BE6783">
      <w:pPr>
        <w:jc w:val="left"/>
      </w:pPr>
    </w:p>
    <w:p w14:paraId="1782B39E" w14:textId="77777777" w:rsidR="00310D21" w:rsidRDefault="00310D21" w:rsidP="00BE6783">
      <w:pPr>
        <w:jc w:val="left"/>
        <w:rPr>
          <w:b/>
          <w:bCs/>
        </w:rPr>
      </w:pPr>
      <w:r w:rsidRPr="00310D21">
        <w:rPr>
          <w:b/>
          <w:bCs/>
        </w:rPr>
        <w:t>Written Description of Circuit</w:t>
      </w:r>
    </w:p>
    <w:p w14:paraId="286D9808" w14:textId="77777777" w:rsidR="00F31828" w:rsidRPr="00F31828" w:rsidRDefault="00F31828" w:rsidP="00F31828">
      <w:pPr>
        <w:jc w:val="left"/>
        <w:rPr>
          <w:b/>
          <w:bCs/>
        </w:rPr>
      </w:pPr>
    </w:p>
    <w:p w14:paraId="2404FC4E" w14:textId="6E5005EA" w:rsidR="00AD5F20" w:rsidRPr="00F31828" w:rsidRDefault="00F31828" w:rsidP="00F31828">
      <w:pPr>
        <w:jc w:val="left"/>
        <w:rPr>
          <w:b/>
          <w:bCs/>
        </w:rPr>
      </w:pPr>
      <w:r w:rsidRPr="00F31828">
        <w:rPr>
          <w:b/>
          <w:bCs/>
        </w:rPr>
        <w:t xml:space="preserve">Karnaugh maps, State Diagrams and Tables, and Boolean Equations </w:t>
      </w:r>
    </w:p>
    <w:p w14:paraId="5F05B333" w14:textId="77777777" w:rsidR="0025285C" w:rsidRDefault="00F31828" w:rsidP="0025285C">
      <w:pPr>
        <w:jc w:val="left"/>
        <w:rPr>
          <w:b/>
          <w:bCs/>
        </w:rPr>
      </w:pPr>
      <w:r w:rsidRPr="00310D21">
        <w:rPr>
          <w:b/>
          <w:bCs/>
        </w:rPr>
        <w:t>Logic Diagrams</w:t>
      </w:r>
      <w:r w:rsidR="0025285C">
        <w:rPr>
          <w:b/>
          <w:bCs/>
        </w:rPr>
        <w:t xml:space="preserve"> and </w:t>
      </w:r>
      <w:r w:rsidR="0025285C">
        <w:rPr>
          <w:rFonts w:hint="eastAsia"/>
          <w:b/>
          <w:bCs/>
        </w:rPr>
        <w:t>Circuit Diagrams (</w:t>
      </w:r>
      <w:r w:rsidR="0025285C" w:rsidRPr="00852698">
        <w:rPr>
          <w:b/>
          <w:bCs/>
        </w:rPr>
        <w:t>schematic</w:t>
      </w:r>
      <w:r w:rsidR="0025285C">
        <w:rPr>
          <w:rFonts w:hint="eastAsia"/>
          <w:b/>
          <w:bCs/>
        </w:rPr>
        <w:t>)</w:t>
      </w:r>
    </w:p>
    <w:p w14:paraId="35B74913" w14:textId="578E80D4" w:rsidR="00F31828" w:rsidRDefault="00AD5F20" w:rsidP="00F31828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0F11CC3" wp14:editId="03607DF9">
            <wp:extent cx="3545911" cy="4219575"/>
            <wp:effectExtent l="0" t="0" r="0" b="0"/>
            <wp:docPr id="66670846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08460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185" cy="422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85C9" w14:textId="2171FA9F" w:rsidR="00564510" w:rsidRPr="0025285C" w:rsidRDefault="00564510" w:rsidP="00F31828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A86454" wp14:editId="7840355B">
            <wp:extent cx="5274310" cy="6189345"/>
            <wp:effectExtent l="0" t="0" r="2540" b="1905"/>
            <wp:docPr id="189892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0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596" w14:textId="77777777" w:rsidR="00F31828" w:rsidRPr="00F31828" w:rsidRDefault="00F31828" w:rsidP="00BE6783">
      <w:pPr>
        <w:jc w:val="left"/>
        <w:rPr>
          <w:b/>
          <w:bCs/>
        </w:rPr>
      </w:pPr>
    </w:p>
    <w:p w14:paraId="3EE1EFBF" w14:textId="388C03DD" w:rsidR="00852698" w:rsidRDefault="00852698" w:rsidP="00BE6783">
      <w:pPr>
        <w:jc w:val="left"/>
        <w:rPr>
          <w:b/>
          <w:bCs/>
        </w:rPr>
      </w:pPr>
      <w:r w:rsidRPr="00310D21">
        <w:rPr>
          <w:b/>
          <w:bCs/>
        </w:rPr>
        <w:t>Component Layout</w:t>
      </w:r>
      <w:r>
        <w:rPr>
          <w:rFonts w:hint="eastAsia"/>
          <w:b/>
          <w:bCs/>
        </w:rPr>
        <w:t>(breadboard)</w:t>
      </w:r>
      <w:r w:rsidR="004279C2">
        <w:rPr>
          <w:b/>
          <w:bCs/>
        </w:rPr>
        <w:t>:</w:t>
      </w:r>
    </w:p>
    <w:p w14:paraId="1ADA344C" w14:textId="518E86D2" w:rsidR="004279C2" w:rsidRDefault="0025285C" w:rsidP="00BE6783">
      <w:pPr>
        <w:jc w:val="left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3D6F4BD" wp14:editId="4503CE18">
            <wp:extent cx="4286250" cy="3680027"/>
            <wp:effectExtent l="0" t="0" r="0" b="0"/>
            <wp:docPr id="448368563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68563" name="Picture 1" descr="A diagram of a circuit board&#10;&#10;Description automatically generated"/>
                    <pic:cNvPicPr/>
                  </pic:nvPicPr>
                  <pic:blipFill rotWithShape="1">
                    <a:blip r:embed="rId7"/>
                    <a:srcRect l="4695" t="3080" r="4648" b="2126"/>
                    <a:stretch/>
                  </pic:blipFill>
                  <pic:spPr bwMode="auto">
                    <a:xfrm>
                      <a:off x="0" y="0"/>
                      <a:ext cx="4290250" cy="368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F482" w14:textId="63029D13" w:rsidR="00852698" w:rsidRDefault="00852698" w:rsidP="00852698">
      <w:pPr>
        <w:jc w:val="left"/>
        <w:rPr>
          <w:b/>
          <w:bCs/>
        </w:rPr>
      </w:pPr>
      <w:r>
        <w:rPr>
          <w:rFonts w:hint="eastAsia"/>
          <w:b/>
          <w:bCs/>
        </w:rPr>
        <w:t>Oscilloscope printout</w:t>
      </w:r>
    </w:p>
    <w:p w14:paraId="4F6617EC" w14:textId="77777777" w:rsidR="00F31828" w:rsidRDefault="00F31828" w:rsidP="00852698">
      <w:pPr>
        <w:jc w:val="left"/>
        <w:rPr>
          <w:b/>
          <w:bCs/>
        </w:rPr>
      </w:pPr>
    </w:p>
    <w:p w14:paraId="0310A1C9" w14:textId="77777777" w:rsidR="00F31828" w:rsidRDefault="00F31828" w:rsidP="00852698">
      <w:pPr>
        <w:jc w:val="left"/>
        <w:rPr>
          <w:rFonts w:hint="eastAsia"/>
          <w:b/>
          <w:bCs/>
        </w:rPr>
      </w:pPr>
    </w:p>
    <w:p w14:paraId="07BF0539" w14:textId="77777777" w:rsidR="00310D21" w:rsidRDefault="00310D21" w:rsidP="00BE6783">
      <w:pPr>
        <w:jc w:val="left"/>
        <w:rPr>
          <w:b/>
          <w:bCs/>
        </w:rPr>
      </w:pPr>
      <w:r w:rsidRPr="00310D21">
        <w:rPr>
          <w:b/>
          <w:bCs/>
        </w:rPr>
        <w:t>Answers to Pre-Lab Questions</w:t>
      </w:r>
    </w:p>
    <w:p w14:paraId="463812B4" w14:textId="77777777" w:rsidR="00310D21" w:rsidRDefault="00310D21" w:rsidP="00BE6783">
      <w:pPr>
        <w:jc w:val="left"/>
        <w:rPr>
          <w:b/>
          <w:bCs/>
        </w:rPr>
      </w:pPr>
      <w:r w:rsidRPr="00310D21">
        <w:rPr>
          <w:b/>
          <w:bCs/>
        </w:rPr>
        <w:t>Answers to Lab Questions</w:t>
      </w:r>
    </w:p>
    <w:p w14:paraId="389D948F" w14:textId="2CEE33F8" w:rsidR="00852698" w:rsidRPr="00852698" w:rsidRDefault="00310D21" w:rsidP="00852698">
      <w:pPr>
        <w:jc w:val="left"/>
        <w:rPr>
          <w:b/>
          <w:bCs/>
        </w:rPr>
      </w:pPr>
      <w:r w:rsidRPr="00310D21">
        <w:rPr>
          <w:b/>
          <w:bCs/>
        </w:rPr>
        <w:t>Answers to Post-Lab Questions</w:t>
      </w:r>
    </w:p>
    <w:p w14:paraId="1275D73E" w14:textId="34BC0A91" w:rsidR="00852698" w:rsidRPr="00852698" w:rsidRDefault="00852698" w:rsidP="00BE6783">
      <w:pPr>
        <w:jc w:val="left"/>
        <w:rPr>
          <w:b/>
          <w:bCs/>
        </w:rPr>
      </w:pPr>
      <w:r w:rsidRPr="00852698">
        <w:rPr>
          <w:b/>
          <w:bCs/>
        </w:rPr>
        <w:t xml:space="preserve">Answers to questions from the General Guide </w:t>
      </w:r>
    </w:p>
    <w:p w14:paraId="590C9CA3" w14:textId="77777777" w:rsidR="00310D21" w:rsidRDefault="00310D21" w:rsidP="00BE6783">
      <w:pPr>
        <w:jc w:val="left"/>
        <w:rPr>
          <w:b/>
          <w:bCs/>
        </w:rPr>
      </w:pPr>
      <w:r w:rsidRPr="00310D21">
        <w:rPr>
          <w:b/>
          <w:bCs/>
        </w:rPr>
        <w:t>Conclusions</w:t>
      </w:r>
    </w:p>
    <w:p w14:paraId="03DCFB19" w14:textId="592EC745" w:rsidR="00310D21" w:rsidRPr="00310D21" w:rsidRDefault="00310D21" w:rsidP="00BE6783">
      <w:pPr>
        <w:jc w:val="left"/>
      </w:pPr>
    </w:p>
    <w:sectPr w:rsidR="00310D21" w:rsidRPr="0031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8B0D0D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5086C2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55268293">
    <w:abstractNumId w:val="0"/>
  </w:num>
  <w:num w:numId="2" w16cid:durableId="109957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DD"/>
    <w:rsid w:val="00065C00"/>
    <w:rsid w:val="00085A73"/>
    <w:rsid w:val="00172E51"/>
    <w:rsid w:val="0025285C"/>
    <w:rsid w:val="00294F61"/>
    <w:rsid w:val="00310D21"/>
    <w:rsid w:val="004279C2"/>
    <w:rsid w:val="00470705"/>
    <w:rsid w:val="0051407D"/>
    <w:rsid w:val="00564510"/>
    <w:rsid w:val="006C7889"/>
    <w:rsid w:val="007163DD"/>
    <w:rsid w:val="007826EB"/>
    <w:rsid w:val="007B7B3E"/>
    <w:rsid w:val="00852698"/>
    <w:rsid w:val="00873D35"/>
    <w:rsid w:val="00882400"/>
    <w:rsid w:val="008B1E74"/>
    <w:rsid w:val="008D5079"/>
    <w:rsid w:val="00A076A4"/>
    <w:rsid w:val="00AD5F20"/>
    <w:rsid w:val="00BD0E81"/>
    <w:rsid w:val="00BE6783"/>
    <w:rsid w:val="00C57A77"/>
    <w:rsid w:val="00E0252A"/>
    <w:rsid w:val="00E66952"/>
    <w:rsid w:val="00EF442E"/>
    <w:rsid w:val="00F31828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0F8"/>
  <w15:chartTrackingRefBased/>
  <w15:docId w15:val="{67ECCC51-CD51-4CAA-B8A6-63F8683B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楷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2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0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0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07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07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07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07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07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07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0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079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079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079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07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07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079"/>
    <w:rPr>
      <w:rFonts w:asciiTheme="minorHAnsi" w:eastAsiaTheme="majorEastAsia" w:hAnsiTheme="min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50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0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079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D5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ses\ECE385\Report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29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Xuhang</dc:creator>
  <cp:keywords/>
  <dc:description/>
  <cp:lastModifiedBy>Xiao, Xuhang</cp:lastModifiedBy>
  <cp:revision>16</cp:revision>
  <dcterms:created xsi:type="dcterms:W3CDTF">2024-09-09T18:10:00Z</dcterms:created>
  <dcterms:modified xsi:type="dcterms:W3CDTF">2024-09-09T18:39:00Z</dcterms:modified>
</cp:coreProperties>
</file>